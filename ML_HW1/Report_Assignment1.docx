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6B84CE" w14:textId="77777777" w:rsidR="00F657E3" w:rsidRDefault="00763394">
      <w:pPr>
        <w:pStyle w:val="Date"/>
      </w:pPr>
      <w:r>
        <w:t>September 21, 2016</w:t>
      </w:r>
    </w:p>
    <w:p w14:paraId="4FD2C480" w14:textId="77777777" w:rsidR="00F657E3" w:rsidRDefault="00763394">
      <w:pPr>
        <w:pStyle w:val="Title"/>
      </w:pPr>
      <w:r>
        <w:t>Report</w:t>
      </w:r>
    </w:p>
    <w:p w14:paraId="63C95178" w14:textId="77777777" w:rsidR="00F657E3" w:rsidRDefault="006E1FDE">
      <w:pPr>
        <w:pStyle w:val="Heading1"/>
      </w:pPr>
      <w:r>
        <w:t>Question 1</w:t>
      </w:r>
    </w:p>
    <w:p w14:paraId="3D4742CF" w14:textId="77777777" w:rsidR="007D5C29" w:rsidRDefault="00C6047D" w:rsidP="00E51094">
      <w:r>
        <w:t xml:space="preserve">We use PLA.m to run the PLA algorithm; use PLA_Pocket.m and test.m to run the PLA Pocket algorithm in this question. </w:t>
      </w:r>
    </w:p>
    <w:p w14:paraId="71DACD59" w14:textId="05589338" w:rsidR="00F657E3" w:rsidRDefault="00DD687B" w:rsidP="00E51094">
      <w:r>
        <w:t xml:space="preserve">When using PLA </w:t>
      </w:r>
      <w:r w:rsidR="00C44E1A">
        <w:t>algorithm</w:t>
      </w:r>
      <w:r w:rsidR="00AB70E4">
        <w:t xml:space="preserve"> on this linear </w:t>
      </w:r>
      <w:r w:rsidR="00502638">
        <w:t>separable dataset, i</w:t>
      </w:r>
      <w:r w:rsidR="003508E1">
        <w:t xml:space="preserve">t </w:t>
      </w:r>
      <w:r w:rsidR="00FD2B9A">
        <w:t>converges after 8 iterations</w:t>
      </w:r>
      <w:r w:rsidR="00AD5BC0">
        <w:t xml:space="preserve"> (</w:t>
      </w:r>
      <w:r w:rsidR="007A2771">
        <w:t>A</w:t>
      </w:r>
      <w:r w:rsidR="00AD5BC0">
        <w:t xml:space="preserve">ctually is 7 iteration, the last iteration is to make </w:t>
      </w:r>
      <w:r w:rsidR="007A2771">
        <w:t>sure that it would not cause any error on this w.</w:t>
      </w:r>
      <w:r w:rsidR="00AD5BC0">
        <w:t>)</w:t>
      </w:r>
      <w:r w:rsidR="00FD2B9A">
        <w:t xml:space="preserve"> which costs </w:t>
      </w:r>
      <w:r w:rsidR="003508E1" w:rsidRPr="003508E1">
        <w:t>0.003145 seconds</w:t>
      </w:r>
      <w:r w:rsidR="00FD2B9A">
        <w:t xml:space="preserve"> time and</w:t>
      </w:r>
      <w:r w:rsidR="00681CB3">
        <w:t xml:space="preserve"> get</w:t>
      </w:r>
      <w:r w:rsidR="00FD2B9A">
        <w:t>s</w:t>
      </w:r>
      <w:r w:rsidR="00681CB3">
        <w:t xml:space="preserve"> the w</w:t>
      </w:r>
      <w:r w:rsidR="001775D2">
        <w:t>=</w:t>
      </w:r>
      <w:r w:rsidR="00D322B9">
        <w:t>[1; 2.1028; -3.3960]</w:t>
      </w:r>
      <w:r w:rsidR="00681CB3">
        <w:t xml:space="preserve"> for 0 error.</w:t>
      </w:r>
    </w:p>
    <w:p w14:paraId="5D37EF55" w14:textId="4C543781" w:rsidR="008F7795" w:rsidRDefault="008F7795" w:rsidP="00E51094">
      <w:r>
        <w:t>When using PLA Pocket algorithm on</w:t>
      </w:r>
      <w:r w:rsidR="00292130">
        <w:t xml:space="preserve"> this linear separable dataset, i</w:t>
      </w:r>
      <w:r>
        <w:t xml:space="preserve">t converges after 7 iterations which cost </w:t>
      </w:r>
      <w:r w:rsidR="00F66281" w:rsidRPr="00F66281">
        <w:t>0.003363</w:t>
      </w:r>
      <w:r w:rsidR="00F66281">
        <w:t xml:space="preserve"> </w:t>
      </w:r>
      <w:r w:rsidR="00C22A76">
        <w:t>seconds time and get the w=[1; 2.1028; -3.3960] for 0 error.</w:t>
      </w:r>
    </w:p>
    <w:p w14:paraId="3582E7ED" w14:textId="13EDBE94" w:rsidR="00C22A76" w:rsidRDefault="00C22A76" w:rsidP="00E51094">
      <w:r>
        <w:t xml:space="preserve">It seems that </w:t>
      </w:r>
      <w:r w:rsidR="00055BCE">
        <w:t>both</w:t>
      </w:r>
      <w:r w:rsidR="006335C9">
        <w:t xml:space="preserve"> </w:t>
      </w:r>
      <w:r>
        <w:t xml:space="preserve">PLA Pocket algorithm </w:t>
      </w:r>
      <w:r w:rsidR="00055BCE">
        <w:t>and</w:t>
      </w:r>
      <w:r>
        <w:t xml:space="preserve"> PLA algorithm</w:t>
      </w:r>
      <w:r w:rsidR="00055BCE">
        <w:t xml:space="preserve"> are convergence</w:t>
      </w:r>
      <w:r>
        <w:t>, while the PLA algorithm is more efficient than PLA Pocket algorithm on this linear separable dataset.</w:t>
      </w:r>
      <w:r w:rsidR="00E57CF6">
        <w:t xml:space="preserve"> And they got the same results of w.</w:t>
      </w:r>
    </w:p>
    <w:p w14:paraId="7204BA7A" w14:textId="164A3846" w:rsidR="00F657E3" w:rsidRDefault="00C22A76">
      <w:pPr>
        <w:pStyle w:val="Heading1"/>
      </w:pPr>
      <w:r>
        <w:t>Question 2</w:t>
      </w:r>
    </w:p>
    <w:p w14:paraId="61C628FA" w14:textId="25AD853B" w:rsidR="00F657E3" w:rsidRDefault="00C22A76" w:rsidP="00C22A76">
      <w:r>
        <w:t xml:space="preserve">We use PLA.m to run the PLA algorithm; use PLA_Pocket.m and test.m to run the PLA Pocket algorithm in this question. </w:t>
      </w:r>
    </w:p>
    <w:p w14:paraId="0CDCE7D4" w14:textId="5C936676" w:rsidR="00C22A76" w:rsidRDefault="00C22A76" w:rsidP="00C22A76">
      <w:r>
        <w:t xml:space="preserve">When using PLA </w:t>
      </w:r>
      <w:r w:rsidR="00E57CF6">
        <w:t>Pocket algorithm on th</w:t>
      </w:r>
      <w:r w:rsidR="00CA7E5E">
        <w:t>is not linear separable dataset,</w:t>
      </w:r>
      <w:r w:rsidR="0018517F">
        <w:t xml:space="preserve"> </w:t>
      </w:r>
      <w:r w:rsidR="00CA7E5E">
        <w:t>i</w:t>
      </w:r>
      <w:r w:rsidR="0018517F">
        <w:t xml:space="preserve">t runs 1000 iteration which is equal to the T we set. And it costs </w:t>
      </w:r>
      <w:r w:rsidR="0018517F" w:rsidRPr="0018517F">
        <w:t>0.178508 seconds</w:t>
      </w:r>
      <w:r w:rsidR="0018517F">
        <w:t xml:space="preserve"> time to get the w=[0; 1.7225; </w:t>
      </w:r>
      <w:r w:rsidR="00733E32">
        <w:t>-1.6323</w:t>
      </w:r>
      <w:r w:rsidR="0018517F">
        <w:t>]</w:t>
      </w:r>
      <w:r w:rsidR="00745A78">
        <w:t xml:space="preserve"> with 2</w:t>
      </w:r>
      <w:r w:rsidR="00733E32">
        <w:t xml:space="preserve"> error</w:t>
      </w:r>
      <w:r w:rsidR="00745A78">
        <w:t>s (the error rate is 0.1)</w:t>
      </w:r>
      <w:r w:rsidR="00294680">
        <w:t>.</w:t>
      </w:r>
    </w:p>
    <w:p w14:paraId="053427A4" w14:textId="423B62AD" w:rsidR="00E57CF6" w:rsidRDefault="00E57CF6" w:rsidP="00E57CF6">
      <w:r>
        <w:t>When using PLA algorithm on th</w:t>
      </w:r>
      <w:r w:rsidR="00294680">
        <w:t>is not linear separable dataset,</w:t>
      </w:r>
      <w:r w:rsidR="00CF0E8F">
        <w:t xml:space="preserve"> </w:t>
      </w:r>
      <w:r w:rsidR="00294680">
        <w:t>i</w:t>
      </w:r>
      <w:r w:rsidR="00CF0E8F">
        <w:t xml:space="preserve">t runs 1000 iteration which is equal to the T we set. And it costs </w:t>
      </w:r>
      <w:r w:rsidR="00CF0E8F" w:rsidRPr="00CF0E8F">
        <w:t>0.125961 seconds</w:t>
      </w:r>
      <w:r w:rsidR="00CF0E8F">
        <w:t xml:space="preserve"> time to get the w=[0; 1.1666; -1.2378] with 3 errors (the error rate is 0.15).</w:t>
      </w:r>
    </w:p>
    <w:p w14:paraId="5A5525FD" w14:textId="6DFEAA25" w:rsidR="006335C9" w:rsidRDefault="006335C9" w:rsidP="006335C9">
      <w:r>
        <w:t>It seems that both PLA Pocket algorithm and PLA algorithm are not convergence and the PLA Pocket algorithm is more efficient than PLA algorithm (on error rate) on this not linear separable dataset. And PLA Pocket algorithm got a better w.</w:t>
      </w:r>
    </w:p>
    <w:p w14:paraId="2DF8BD45" w14:textId="7F7B77F5" w:rsidR="00C22A76" w:rsidRDefault="006335C9" w:rsidP="00C22A76">
      <w:pPr>
        <w:pStyle w:val="Heading1"/>
      </w:pPr>
      <w:r>
        <w:t>Question 3</w:t>
      </w:r>
    </w:p>
    <w:p w14:paraId="2975CA40" w14:textId="695449C0" w:rsidR="006335C9" w:rsidRDefault="00A74FA5" w:rsidP="006335C9">
      <w:r>
        <w:t>We use</w:t>
      </w:r>
      <w:r w:rsidRPr="00A74FA5">
        <w:t xml:space="preserve"> PLA_Pocket_Zip</w:t>
      </w:r>
      <w:r>
        <w:t xml:space="preserve">.m, test.m and </w:t>
      </w:r>
      <w:r w:rsidRPr="00A74FA5">
        <w:t>DataToXY</w:t>
      </w:r>
      <w:r>
        <w:t xml:space="preserve">.m </w:t>
      </w:r>
      <w:r w:rsidR="006335C9">
        <w:t>to run the PLA</w:t>
      </w:r>
      <w:r>
        <w:t xml:space="preserve"> Pocket</w:t>
      </w:r>
      <w:r w:rsidR="006335C9">
        <w:t xml:space="preserve"> algorithm in this question. </w:t>
      </w:r>
    </w:p>
    <w:p w14:paraId="3AF6649A" w14:textId="1764999B" w:rsidR="005D136C" w:rsidRDefault="00A836F1" w:rsidP="006335C9">
      <w:r>
        <w:lastRenderedPageBreak/>
        <w:t xml:space="preserve">If </w:t>
      </w:r>
      <w:r w:rsidR="00242E69">
        <w:t xml:space="preserve">we add ‘1’ to the </w:t>
      </w:r>
      <w:r w:rsidR="001554E2" w:rsidRPr="001554E2">
        <w:t>X(D,:)</w:t>
      </w:r>
      <w:r w:rsidR="00DD1D35">
        <w:t xml:space="preserve">, the PLA Pocket algorithm converges after 9 iterations which costs </w:t>
      </w:r>
      <w:r w:rsidR="00DD1D35" w:rsidRPr="00DD1D35">
        <w:t>0.096187 seconds</w:t>
      </w:r>
      <w:r w:rsidR="00DD1D35">
        <w:t xml:space="preserve"> time to get the optimal w. Using this w to zip.test, we get 4 errors and the error rate is </w:t>
      </w:r>
      <w:r w:rsidR="00DD1D35" w:rsidRPr="00DD1D35">
        <w:t>0.0094</w:t>
      </w:r>
      <w:r w:rsidR="00DD1D35">
        <w:t>.</w:t>
      </w:r>
    </w:p>
    <w:p w14:paraId="16078B7A" w14:textId="289DCC9E" w:rsidR="00994D7E" w:rsidRDefault="00994D7E" w:rsidP="006335C9">
      <w:r>
        <w:t xml:space="preserve">If we do not add ‘1’ to the X(D,:), </w:t>
      </w:r>
      <w:r w:rsidR="00DA0F39">
        <w:t xml:space="preserve">the PLA Pocket algorithm converges after 9 iterations which costs </w:t>
      </w:r>
      <w:r w:rsidR="00DA0F39" w:rsidRPr="00DA0F39">
        <w:t>0.091420 seconds</w:t>
      </w:r>
      <w:r w:rsidR="00DA0F39">
        <w:t xml:space="preserve"> time to get the optimal w. Using this w to zip.test</w:t>
      </w:r>
      <w:r w:rsidR="00B44088">
        <w:t>,</w:t>
      </w:r>
      <w:r w:rsidR="00DA0F39">
        <w:t xml:space="preserve"> we get 5 error</w:t>
      </w:r>
      <w:r w:rsidR="00B44088">
        <w:t>s</w:t>
      </w:r>
      <w:r w:rsidR="00DA0F39">
        <w:t xml:space="preserve"> and the error rate is </w:t>
      </w:r>
      <w:r w:rsidR="00DA0F39" w:rsidRPr="00DA0F39">
        <w:t>0.0118</w:t>
      </w:r>
      <w:r w:rsidR="00DA0F39">
        <w:t>.</w:t>
      </w:r>
    </w:p>
    <w:p w14:paraId="2BE34018" w14:textId="73A44535" w:rsidR="00493D79" w:rsidRDefault="00493D79" w:rsidP="006335C9">
      <w:r>
        <w:t>It is obviously that add</w:t>
      </w:r>
      <w:r w:rsidR="003C03FD">
        <w:t>ing</w:t>
      </w:r>
      <w:r>
        <w:t xml:space="preserve"> ‘1’ to the X(D,:)</w:t>
      </w:r>
      <w:r w:rsidR="003C03FD">
        <w:t xml:space="preserve"> ca</w:t>
      </w:r>
      <w:r w:rsidR="00884A7D">
        <w:t xml:space="preserve">n get a better result. It </w:t>
      </w:r>
      <w:r w:rsidR="005A0D33">
        <w:t xml:space="preserve">makes the line of w </w:t>
      </w:r>
      <w:r w:rsidR="00C47DE6">
        <w:t xml:space="preserve">that does not need to pass the </w:t>
      </w:r>
      <w:r w:rsidR="00497622">
        <w:rPr>
          <w:lang w:eastAsia="zh-CN"/>
        </w:rPr>
        <w:t>origin point, just like add</w:t>
      </w:r>
      <w:r w:rsidR="00A5262F">
        <w:rPr>
          <w:lang w:eastAsia="zh-CN"/>
        </w:rPr>
        <w:t>ing</w:t>
      </w:r>
      <w:r w:rsidR="00497622">
        <w:rPr>
          <w:lang w:eastAsia="zh-CN"/>
        </w:rPr>
        <w:t xml:space="preserve"> a constant</w:t>
      </w:r>
      <w:r w:rsidR="00A5262F">
        <w:rPr>
          <w:lang w:eastAsia="zh-CN"/>
        </w:rPr>
        <w:t xml:space="preserve"> of a line.</w:t>
      </w:r>
    </w:p>
    <w:p w14:paraId="75BB31E3" w14:textId="0EFC052E" w:rsidR="006335C9" w:rsidRDefault="00DA0F39" w:rsidP="00C22A76">
      <w:pPr>
        <w:pStyle w:val="Heading1"/>
      </w:pPr>
      <w:r>
        <w:t>Question 4</w:t>
      </w:r>
    </w:p>
    <w:p w14:paraId="22F4C177" w14:textId="3F7D0C51" w:rsidR="00DA0F39" w:rsidRDefault="00DA0F39" w:rsidP="00DA0F39">
      <w:r>
        <w:t>We use</w:t>
      </w:r>
      <w:r w:rsidRPr="00A74FA5">
        <w:t xml:space="preserve"> </w:t>
      </w:r>
      <w:r>
        <w:t>PLA_Feature</w:t>
      </w:r>
      <w:r w:rsidR="00783DA8">
        <w:t>s</w:t>
      </w:r>
      <w:r>
        <w:t xml:space="preserve">.m, test.m and </w:t>
      </w:r>
      <w:r w:rsidRPr="00A74FA5">
        <w:t>DataToXY</w:t>
      </w:r>
      <w:r>
        <w:t>.m to run the PLA algorithm</w:t>
      </w:r>
      <w:r w:rsidR="009E1C7D">
        <w:t>; use PLA_Pocket_Feature</w:t>
      </w:r>
      <w:r w:rsidR="00783DA8">
        <w:t>s</w:t>
      </w:r>
      <w:r w:rsidR="009E1C7D">
        <w:t>.m, test.m and DataToXY.m to run the PLA Pocket algorithm in this question.</w:t>
      </w:r>
    </w:p>
    <w:p w14:paraId="44EDE6C7" w14:textId="7F6FD33C" w:rsidR="006335C9" w:rsidRDefault="00A427C8" w:rsidP="006147DB">
      <w:r>
        <w:t xml:space="preserve">When </w:t>
      </w:r>
      <w:r w:rsidR="00294680">
        <w:t>usin</w:t>
      </w:r>
      <w:r w:rsidR="006147DB">
        <w:t xml:space="preserve">g PLA algorithm on this dataset, it runs 1000 iteration which is equal to the T we set. It costs </w:t>
      </w:r>
      <w:r w:rsidR="006147DB" w:rsidRPr="006147DB">
        <w:t>7.882702 seconds</w:t>
      </w:r>
      <w:r w:rsidR="006147DB">
        <w:t xml:space="preserve"> time to get the w with </w:t>
      </w:r>
      <w:r w:rsidR="00B44088">
        <w:t xml:space="preserve">79 errors (the error rate is </w:t>
      </w:r>
      <w:r w:rsidR="00B44088" w:rsidRPr="00B44088">
        <w:t>0.0506</w:t>
      </w:r>
      <w:r w:rsidR="00783DA8">
        <w:t>.</w:t>
      </w:r>
      <w:r w:rsidR="00B44088">
        <w:t xml:space="preserve">) on train dataset. Using this w to features.test, we get 33 errors and the error rate is </w:t>
      </w:r>
      <w:r w:rsidR="00B44088" w:rsidRPr="00B44088">
        <w:t>0.0778</w:t>
      </w:r>
      <w:r w:rsidR="00B44088">
        <w:t>.</w:t>
      </w:r>
    </w:p>
    <w:p w14:paraId="4B945888" w14:textId="05FB6D34" w:rsidR="00927C7B" w:rsidRDefault="00927C7B" w:rsidP="006147DB">
      <w:r>
        <w:t xml:space="preserve">When using PLA Pocket algorithm on this dataset, it runs 1000 iteration which is equal to the T we set. </w:t>
      </w:r>
      <w:r w:rsidR="00783DA8">
        <w:t xml:space="preserve">It costs </w:t>
      </w:r>
      <w:r w:rsidR="00783DA8" w:rsidRPr="00783DA8">
        <w:t>9.009457 seconds</w:t>
      </w:r>
      <w:r w:rsidR="00783DA8">
        <w:t xml:space="preserve"> time to get the optimal w with 5 errors (the error rate is </w:t>
      </w:r>
      <w:r w:rsidR="00783DA8" w:rsidRPr="00783DA8">
        <w:t>0.0032</w:t>
      </w:r>
      <w:r w:rsidR="00783DA8">
        <w:t xml:space="preserve">.) on train dataset. Using this w to features.test, we get </w:t>
      </w:r>
      <w:r w:rsidR="002013E3">
        <w:t xml:space="preserve">10 errors and the error rate is </w:t>
      </w:r>
      <w:r w:rsidR="002013E3" w:rsidRPr="002013E3">
        <w:t>0.0236</w:t>
      </w:r>
      <w:r w:rsidR="002013E3">
        <w:t>.</w:t>
      </w:r>
    </w:p>
    <w:p w14:paraId="1192C460" w14:textId="00F2AE2F" w:rsidR="004B0C32" w:rsidRDefault="004B0C32" w:rsidP="006147DB">
      <w:r>
        <w:t>Compared with questio</w:t>
      </w:r>
      <w:r w:rsidR="00BE6271">
        <w:t>n 3, the dataset with mean intensity and asymmetry of image is not linear separable</w:t>
      </w:r>
      <w:r w:rsidR="00846876">
        <w:t xml:space="preserve"> because it is not convergence.</w:t>
      </w:r>
      <w:r w:rsidR="00943B46">
        <w:t xml:space="preserve"> It is better to use</w:t>
      </w:r>
      <w:r w:rsidR="008155B4">
        <w:t xml:space="preserve"> just intensity of</w:t>
      </w:r>
      <w:r w:rsidR="00943B46">
        <w:t xml:space="preserve"> </w:t>
      </w:r>
      <w:r w:rsidR="008155B4">
        <w:t>16*16 grayscale image for machine learning.</w:t>
      </w:r>
      <w:bookmarkStart w:id="0" w:name="_GoBack"/>
      <w:bookmarkEnd w:id="0"/>
    </w:p>
    <w:p w14:paraId="28CC0632" w14:textId="77777777" w:rsidR="00C22A76" w:rsidRDefault="00C22A76"/>
    <w:sectPr w:rsidR="00C22A76">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0F24AF" w14:textId="77777777" w:rsidR="00185D9F" w:rsidRDefault="00185D9F">
      <w:pPr>
        <w:spacing w:after="0" w:line="240" w:lineRule="auto"/>
      </w:pPr>
      <w:r>
        <w:separator/>
      </w:r>
    </w:p>
    <w:p w14:paraId="0BFF0B8B" w14:textId="77777777" w:rsidR="00185D9F" w:rsidRDefault="00185D9F"/>
  </w:endnote>
  <w:endnote w:type="continuationSeparator" w:id="0">
    <w:p w14:paraId="5D07E1C6" w14:textId="77777777" w:rsidR="00185D9F" w:rsidRDefault="00185D9F">
      <w:pPr>
        <w:spacing w:after="0" w:line="240" w:lineRule="auto"/>
      </w:pPr>
      <w:r>
        <w:continuationSeparator/>
      </w:r>
    </w:p>
    <w:p w14:paraId="126D453F" w14:textId="77777777" w:rsidR="00185D9F" w:rsidRDefault="00185D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D8606" w14:textId="77777777" w:rsidR="00F657E3" w:rsidRDefault="00E72ADE">
    <w:pPr>
      <w:pStyle w:val="Footer"/>
    </w:pPr>
    <w:r>
      <w:fldChar w:fldCharType="begin"/>
    </w:r>
    <w:r>
      <w:instrText xml:space="preserve"> PAGE   \* MERGEFORMAT </w:instrText>
    </w:r>
    <w:r>
      <w:fldChar w:fldCharType="separate"/>
    </w:r>
    <w:r w:rsidR="008155B4">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297F43" w14:textId="77777777" w:rsidR="00185D9F" w:rsidRDefault="00185D9F">
      <w:pPr>
        <w:spacing w:after="0" w:line="240" w:lineRule="auto"/>
      </w:pPr>
      <w:r>
        <w:separator/>
      </w:r>
    </w:p>
    <w:p w14:paraId="3F041E55" w14:textId="77777777" w:rsidR="00185D9F" w:rsidRDefault="00185D9F"/>
  </w:footnote>
  <w:footnote w:type="continuationSeparator" w:id="0">
    <w:p w14:paraId="259AF635" w14:textId="77777777" w:rsidR="00185D9F" w:rsidRDefault="00185D9F">
      <w:pPr>
        <w:spacing w:after="0" w:line="240" w:lineRule="auto"/>
      </w:pPr>
      <w:r>
        <w:continuationSeparator/>
      </w:r>
    </w:p>
    <w:p w14:paraId="44E41E27" w14:textId="77777777" w:rsidR="00185D9F" w:rsidRDefault="00185D9F"/>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E64"/>
    <w:rsid w:val="00055BCE"/>
    <w:rsid w:val="000D11BA"/>
    <w:rsid w:val="001554E2"/>
    <w:rsid w:val="00167B9E"/>
    <w:rsid w:val="001775D2"/>
    <w:rsid w:val="0018517F"/>
    <w:rsid w:val="00185D9F"/>
    <w:rsid w:val="002013E3"/>
    <w:rsid w:val="00242E69"/>
    <w:rsid w:val="00292130"/>
    <w:rsid w:val="00294680"/>
    <w:rsid w:val="002C5CA6"/>
    <w:rsid w:val="003508E1"/>
    <w:rsid w:val="003C03FD"/>
    <w:rsid w:val="00493D79"/>
    <w:rsid w:val="00497622"/>
    <w:rsid w:val="004B0C32"/>
    <w:rsid w:val="00502638"/>
    <w:rsid w:val="005374EF"/>
    <w:rsid w:val="005A0D33"/>
    <w:rsid w:val="005D136C"/>
    <w:rsid w:val="006147DB"/>
    <w:rsid w:val="006335C9"/>
    <w:rsid w:val="00681CB3"/>
    <w:rsid w:val="006E1FDE"/>
    <w:rsid w:val="00733E32"/>
    <w:rsid w:val="00745A78"/>
    <w:rsid w:val="0074603B"/>
    <w:rsid w:val="00763394"/>
    <w:rsid w:val="00783DA8"/>
    <w:rsid w:val="007A2771"/>
    <w:rsid w:val="007C0E64"/>
    <w:rsid w:val="007D5C29"/>
    <w:rsid w:val="008155B4"/>
    <w:rsid w:val="00825485"/>
    <w:rsid w:val="00846876"/>
    <w:rsid w:val="00884A7D"/>
    <w:rsid w:val="008F7795"/>
    <w:rsid w:val="00921FF5"/>
    <w:rsid w:val="00927C7B"/>
    <w:rsid w:val="00943B46"/>
    <w:rsid w:val="00994D7E"/>
    <w:rsid w:val="009A5F79"/>
    <w:rsid w:val="009E1C7D"/>
    <w:rsid w:val="00A427C8"/>
    <w:rsid w:val="00A5262F"/>
    <w:rsid w:val="00A74FA5"/>
    <w:rsid w:val="00A836F1"/>
    <w:rsid w:val="00AB70E4"/>
    <w:rsid w:val="00AD5BC0"/>
    <w:rsid w:val="00B043BD"/>
    <w:rsid w:val="00B44088"/>
    <w:rsid w:val="00BE6271"/>
    <w:rsid w:val="00C22A76"/>
    <w:rsid w:val="00C44E1A"/>
    <w:rsid w:val="00C47DE6"/>
    <w:rsid w:val="00C6047D"/>
    <w:rsid w:val="00CA7E5E"/>
    <w:rsid w:val="00CF0E8F"/>
    <w:rsid w:val="00D30A6C"/>
    <w:rsid w:val="00D322B9"/>
    <w:rsid w:val="00DA0F39"/>
    <w:rsid w:val="00DD1D35"/>
    <w:rsid w:val="00DD687B"/>
    <w:rsid w:val="00E51094"/>
    <w:rsid w:val="00E57CF6"/>
    <w:rsid w:val="00E72ADE"/>
    <w:rsid w:val="00F31A42"/>
    <w:rsid w:val="00F43B1D"/>
    <w:rsid w:val="00F657E3"/>
    <w:rsid w:val="00F66281"/>
    <w:rsid w:val="00FD2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52F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Timothy/Library/Containers/com.microsoft.Word/Data/Library/Caches/TM10002082/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69</TotalTime>
  <Pages>2</Pages>
  <Words>499</Words>
  <Characters>2847</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Wei (S&amp;T-Student)</dc:creator>
  <cp:keywords/>
  <dc:description/>
  <cp:lastModifiedBy>Luo, Wei (S&amp;T-Student)</cp:lastModifiedBy>
  <cp:revision>25</cp:revision>
  <dcterms:created xsi:type="dcterms:W3CDTF">2016-09-21T20:28:00Z</dcterms:created>
  <dcterms:modified xsi:type="dcterms:W3CDTF">2016-09-22T19:48:00Z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